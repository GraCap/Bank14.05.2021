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3BEA6787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82857">
        <w:rPr>
          <w:lang w:val="it-IT"/>
        </w:rPr>
        <w:t>2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9"/>
        <w:gridCol w:w="3047"/>
        <w:gridCol w:w="1115"/>
        <w:gridCol w:w="3226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61AF39FE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5FEEBAB3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474998FE" w:rsidR="00547F36" w:rsidRPr="001E6010" w:rsidRDefault="00547F36">
            <w:pPr>
              <w:pStyle w:val="Informazionisullostudente"/>
            </w:pP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4ABA95F8" w:rsidR="00225A62" w:rsidRDefault="003A4A56" w:rsidP="006234C7">
      <w:pPr>
        <w:pStyle w:val="ListParagraph"/>
        <w:numPr>
          <w:ilvl w:val="0"/>
          <w:numId w:val="19"/>
        </w:numPr>
      </w:pPr>
      <w:r>
        <w:t>Descrivere le modalità per ritornare più valori da un metodo in C#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72AF4F34" w:rsidR="006234C7" w:rsidRDefault="00D96C9C" w:rsidP="006234C7">
      <w:pPr>
        <w:pStyle w:val="ListParagraph"/>
        <w:numPr>
          <w:ilvl w:val="0"/>
          <w:numId w:val="19"/>
        </w:numPr>
      </w:pPr>
      <w:r>
        <w:t>Descrivere le due tipologie di casting tra tipi in C#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25D2B351" w:rsidR="006234C7" w:rsidRDefault="003A4A56" w:rsidP="006234C7">
      <w:pPr>
        <w:pStyle w:val="ListParagraph"/>
        <w:numPr>
          <w:ilvl w:val="0"/>
          <w:numId w:val="19"/>
        </w:numPr>
      </w:pPr>
      <w:r>
        <w:t xml:space="preserve">Quali sono gli utilizzi della </w:t>
      </w:r>
      <w:proofErr w:type="spellStart"/>
      <w:r>
        <w:t>keywork</w:t>
      </w:r>
      <w:proofErr w:type="spellEnd"/>
      <w:r>
        <w:t xml:space="preserve"> </w:t>
      </w:r>
      <w:proofErr w:type="spellStart"/>
      <w:r w:rsidRPr="003A4A56">
        <w:rPr>
          <w:rFonts w:ascii="Consolas" w:hAnsi="Consolas"/>
        </w:rPr>
        <w:t>static</w:t>
      </w:r>
      <w:proofErr w:type="spellEnd"/>
      <w:r>
        <w:t>?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71F7A7AC" w:rsidR="006234C7" w:rsidRDefault="003A4A56" w:rsidP="006234C7">
      <w:pPr>
        <w:pStyle w:val="ListParagraph"/>
        <w:numPr>
          <w:ilvl w:val="0"/>
          <w:numId w:val="19"/>
        </w:numPr>
      </w:pPr>
      <w:r>
        <w:t>Descrivere le modalità di implementazione di un evento in C#</w:t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56A3CC02" w:rsidR="006234C7" w:rsidRDefault="003A4A56" w:rsidP="00482857">
      <w:pPr>
        <w:pStyle w:val="ListParagraph"/>
        <w:numPr>
          <w:ilvl w:val="0"/>
          <w:numId w:val="19"/>
        </w:numPr>
      </w:pPr>
      <w:r>
        <w:t>Cos</w:t>
      </w:r>
      <w:r w:rsidR="002B51AD">
        <w:t>’</w:t>
      </w:r>
      <w:r>
        <w:t xml:space="preserve">è un </w:t>
      </w:r>
      <w:proofErr w:type="spellStart"/>
      <w:r>
        <w:t>Generic</w:t>
      </w:r>
      <w:proofErr w:type="spellEnd"/>
      <w:r>
        <w:t>?</w:t>
      </w:r>
    </w:p>
    <w:p w14:paraId="178F9C1C" w14:textId="33FED01D" w:rsidR="006234C7" w:rsidRDefault="006234C7" w:rsidP="006234C7">
      <w:pPr>
        <w:pStyle w:val="ListParagraph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66706BD3" w14:textId="6F5802E2" w:rsidR="00482857" w:rsidRPr="00482857" w:rsidRDefault="00482857" w:rsidP="00482857">
      <w:pPr>
        <w:pStyle w:val="ListParagraph"/>
        <w:numPr>
          <w:ilvl w:val="0"/>
          <w:numId w:val="23"/>
        </w:numPr>
      </w:pPr>
      <w:r w:rsidRPr="00482857">
        <w:t xml:space="preserve">Realizzare una classe </w:t>
      </w:r>
      <w:r w:rsidRPr="00482857">
        <w:rPr>
          <w:rFonts w:ascii="Consolas" w:hAnsi="Consolas"/>
          <w:color w:val="00B050"/>
        </w:rPr>
        <w:t>Account</w:t>
      </w:r>
      <w:r w:rsidRPr="00482857">
        <w:rPr>
          <w:color w:val="00B050"/>
        </w:rPr>
        <w:t xml:space="preserve"> </w:t>
      </w:r>
      <w:r w:rsidRPr="00482857">
        <w:t>per gestire un conto bancario</w:t>
      </w:r>
      <w:r w:rsidR="009E2BE0">
        <w:t>,</w:t>
      </w:r>
      <w:r w:rsidRPr="00482857">
        <w:t xml:space="preserve"> con le seguenti proprietà:</w:t>
      </w:r>
    </w:p>
    <w:p w14:paraId="01E57C0F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Numero di Conto</w:t>
      </w:r>
    </w:p>
    <w:p w14:paraId="5BD50F55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Nome della Banca</w:t>
      </w:r>
    </w:p>
    <w:p w14:paraId="17BA1F74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Saldo </w:t>
      </w:r>
    </w:p>
    <w:p w14:paraId="5A555B03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Data Ultima Operazione </w:t>
      </w:r>
    </w:p>
    <w:p w14:paraId="179172EF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Lista di Movimenti </w:t>
      </w:r>
    </w:p>
    <w:p w14:paraId="41F3036E" w14:textId="398CAA8C" w:rsidR="00482857" w:rsidRPr="00482857" w:rsidRDefault="00482857" w:rsidP="00482857">
      <w:pPr>
        <w:pStyle w:val="ListParagraph"/>
        <w:numPr>
          <w:ilvl w:val="0"/>
          <w:numId w:val="23"/>
        </w:numPr>
      </w:pPr>
      <w:r w:rsidRPr="00482857">
        <w:t>Realizzare l’</w:t>
      </w:r>
      <w:proofErr w:type="spellStart"/>
      <w:r w:rsidRPr="00482857">
        <w:t>overload</w:t>
      </w:r>
      <w:proofErr w:type="spellEnd"/>
      <w:r w:rsidRPr="00482857">
        <w:t xml:space="preserve"> degli operatori + e – in modo che sia possibile aggiungere movimenti attivi e passivi alla lista dei movimenti (</w:t>
      </w:r>
      <w:r w:rsidRPr="00482857">
        <w:rPr>
          <w:u w:val="single"/>
        </w:rPr>
        <w:t>l’</w:t>
      </w:r>
      <w:proofErr w:type="spellStart"/>
      <w:r w:rsidRPr="00482857">
        <w:rPr>
          <w:u w:val="single"/>
        </w:rPr>
        <w:t>overload</w:t>
      </w:r>
      <w:proofErr w:type="spellEnd"/>
      <w:r w:rsidRPr="00482857">
        <w:rPr>
          <w:u w:val="single"/>
        </w:rPr>
        <w:t xml:space="preserve"> dovrà anche occuparsi di aggiornare il Saldo e la Data di Ultima </w:t>
      </w:r>
      <w:r w:rsidR="00B444E5">
        <w:rPr>
          <w:u w:val="single"/>
        </w:rPr>
        <w:t>Operazione</w:t>
      </w:r>
      <w:r w:rsidRPr="00482857">
        <w:t>)</w:t>
      </w:r>
    </w:p>
    <w:p w14:paraId="22D76D2D" w14:textId="77777777" w:rsidR="00482857" w:rsidRPr="00482857" w:rsidRDefault="00482857" w:rsidP="00482857">
      <w:pPr>
        <w:pStyle w:val="ListParagraph"/>
        <w:numPr>
          <w:ilvl w:val="0"/>
          <w:numId w:val="23"/>
        </w:numPr>
      </w:pPr>
      <w:r w:rsidRPr="00482857">
        <w:t xml:space="preserve">Realizzare un metodo </w:t>
      </w:r>
      <w:r w:rsidRPr="00482857">
        <w:rPr>
          <w:rFonts w:ascii="Consolas" w:hAnsi="Consolas"/>
        </w:rPr>
        <w:t>Statement()</w:t>
      </w:r>
      <w:r w:rsidRPr="00482857">
        <w:t xml:space="preserve"> che stampi i dati del conto, inclusa la lista dei movimenti</w:t>
      </w:r>
    </w:p>
    <w:p w14:paraId="3E4EB911" w14:textId="77777777" w:rsidR="00482857" w:rsidRPr="00B444E5" w:rsidRDefault="00482857" w:rsidP="00482857">
      <w:pPr>
        <w:pStyle w:val="ListParagraph"/>
        <w:numPr>
          <w:ilvl w:val="0"/>
          <w:numId w:val="23"/>
        </w:numPr>
      </w:pPr>
      <w:r w:rsidRPr="00482857">
        <w:t>Realizzare una gerarchia di classi per rappresentare movimenti bancari (</w:t>
      </w:r>
      <w:proofErr w:type="spellStart"/>
      <w:r w:rsidRPr="00B444E5">
        <w:rPr>
          <w:rFonts w:ascii="Consolas" w:hAnsi="Consolas"/>
          <w:color w:val="00B050"/>
        </w:rPr>
        <w:t>Movement</w:t>
      </w:r>
      <w:proofErr w:type="spellEnd"/>
      <w:r w:rsidRPr="00482857">
        <w:t xml:space="preserve">). Tutte le classi avranno le proprietà </w:t>
      </w:r>
    </w:p>
    <w:p w14:paraId="6D1E8C8D" w14:textId="77777777" w:rsidR="00482857" w:rsidRPr="00482857" w:rsidRDefault="00482857" w:rsidP="009E2BE0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Importo</w:t>
      </w:r>
    </w:p>
    <w:p w14:paraId="4802F316" w14:textId="77777777" w:rsidR="00482857" w:rsidRPr="00482857" w:rsidRDefault="00482857" w:rsidP="009E2BE0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Data del Movimento</w:t>
      </w:r>
    </w:p>
    <w:p w14:paraId="34346231" w14:textId="77777777" w:rsidR="00482857" w:rsidRPr="00482857" w:rsidRDefault="00482857" w:rsidP="00B444E5">
      <w:pPr>
        <w:pStyle w:val="ListParagraph"/>
        <w:numPr>
          <w:ilvl w:val="1"/>
          <w:numId w:val="23"/>
        </w:numPr>
      </w:pPr>
      <w:r w:rsidRPr="00482857">
        <w:t>Realizzare le classi che rappresentano:</w:t>
      </w:r>
    </w:p>
    <w:p w14:paraId="58A7CB6A" w14:textId="77777777" w:rsidR="00482857" w:rsidRPr="00482857" w:rsidRDefault="00482857" w:rsidP="009E2BE0">
      <w:pPr>
        <w:pStyle w:val="ListParagraph"/>
        <w:numPr>
          <w:ilvl w:val="2"/>
          <w:numId w:val="23"/>
        </w:numPr>
      </w:pPr>
      <w:proofErr w:type="spellStart"/>
      <w:r w:rsidRPr="00482857">
        <w:rPr>
          <w:rFonts w:ascii="Consolas" w:hAnsi="Consolas"/>
          <w:color w:val="00B050"/>
        </w:rPr>
        <w:t>CashMovement</w:t>
      </w:r>
      <w:proofErr w:type="spellEnd"/>
      <w:r w:rsidRPr="00482857">
        <w:t xml:space="preserve">, con la proprietà aggiuntiva </w:t>
      </w:r>
      <w:r w:rsidRPr="00482857">
        <w:rPr>
          <w:i/>
          <w:iCs/>
        </w:rPr>
        <w:t>Esecutore</w:t>
      </w:r>
    </w:p>
    <w:p w14:paraId="383384A4" w14:textId="77777777" w:rsidR="00482857" w:rsidRPr="00482857" w:rsidRDefault="00482857" w:rsidP="00482857">
      <w:pPr>
        <w:pStyle w:val="ListParagraph"/>
        <w:numPr>
          <w:ilvl w:val="2"/>
          <w:numId w:val="23"/>
        </w:numPr>
      </w:pPr>
      <w:proofErr w:type="spellStart"/>
      <w:r w:rsidRPr="00482857">
        <w:rPr>
          <w:rFonts w:ascii="Consolas" w:hAnsi="Consolas"/>
          <w:color w:val="00B050"/>
        </w:rPr>
        <w:t>TransfertMovement</w:t>
      </w:r>
      <w:proofErr w:type="spellEnd"/>
      <w:r w:rsidRPr="00482857">
        <w:t xml:space="preserve">, con le proprietà aggiuntive </w:t>
      </w:r>
      <w:r w:rsidRPr="00482857">
        <w:rPr>
          <w:i/>
          <w:iCs/>
        </w:rPr>
        <w:t>Banca d’Origine</w:t>
      </w:r>
      <w:r w:rsidRPr="00482857">
        <w:t xml:space="preserve"> e </w:t>
      </w:r>
      <w:r w:rsidRPr="00482857">
        <w:rPr>
          <w:i/>
          <w:iCs/>
        </w:rPr>
        <w:t>Banca Destinazione</w:t>
      </w:r>
    </w:p>
    <w:p w14:paraId="2B7446F8" w14:textId="77777777" w:rsidR="00482857" w:rsidRPr="00482857" w:rsidRDefault="00482857" w:rsidP="00482857">
      <w:pPr>
        <w:pStyle w:val="ListParagraph"/>
        <w:numPr>
          <w:ilvl w:val="2"/>
          <w:numId w:val="23"/>
        </w:numPr>
      </w:pPr>
      <w:proofErr w:type="spellStart"/>
      <w:r w:rsidRPr="00482857">
        <w:rPr>
          <w:rFonts w:ascii="Consolas" w:hAnsi="Consolas"/>
          <w:color w:val="00B050"/>
        </w:rPr>
        <w:t>CreditCardMovement</w:t>
      </w:r>
      <w:proofErr w:type="spellEnd"/>
      <w:r w:rsidRPr="00482857">
        <w:t xml:space="preserve">, con le proprietà aggiuntive </w:t>
      </w:r>
      <w:r w:rsidRPr="00482857">
        <w:rPr>
          <w:i/>
          <w:iCs/>
        </w:rPr>
        <w:t>Tipo</w:t>
      </w:r>
      <w:r w:rsidRPr="00482857">
        <w:t xml:space="preserve"> (</w:t>
      </w:r>
      <w:proofErr w:type="spellStart"/>
      <w:r w:rsidRPr="00482857">
        <w:t>enum</w:t>
      </w:r>
      <w:proofErr w:type="spellEnd"/>
      <w:r w:rsidRPr="00482857">
        <w:t xml:space="preserve"> con i valori AMEX, VISA, MASTERCARD, OTHER) e </w:t>
      </w:r>
      <w:r w:rsidRPr="00482857">
        <w:rPr>
          <w:i/>
          <w:iCs/>
        </w:rPr>
        <w:t>Numero di Carta</w:t>
      </w:r>
    </w:p>
    <w:p w14:paraId="746B11D6" w14:textId="77777777" w:rsidR="00482857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>Tutte le classi saranno dotate di costruttore che accetti tutti i parametri necessari per popolare le proprietà</w:t>
      </w:r>
    </w:p>
    <w:p w14:paraId="4A98314F" w14:textId="77777777" w:rsidR="00482857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 xml:space="preserve">Tutte le classi dovranno implementare la propria versione del metodo </w:t>
      </w:r>
      <w:proofErr w:type="spellStart"/>
      <w:r w:rsidRPr="00482857">
        <w:rPr>
          <w:rFonts w:ascii="Consolas" w:hAnsi="Consolas"/>
        </w:rPr>
        <w:t>ToString</w:t>
      </w:r>
      <w:proofErr w:type="spellEnd"/>
      <w:r w:rsidRPr="00482857">
        <w:rPr>
          <w:rFonts w:ascii="Consolas" w:hAnsi="Consolas"/>
        </w:rPr>
        <w:t>()</w:t>
      </w:r>
      <w:r w:rsidRPr="00482857">
        <w:t xml:space="preserve"> e visualizzare tutti i dati</w:t>
      </w:r>
    </w:p>
    <w:p w14:paraId="4BA87333" w14:textId="77777777" w:rsidR="00482857" w:rsidRPr="00482857" w:rsidRDefault="00482857" w:rsidP="00482857">
      <w:pPr>
        <w:pStyle w:val="ListParagraph"/>
        <w:numPr>
          <w:ilvl w:val="0"/>
          <w:numId w:val="23"/>
        </w:numPr>
        <w:rPr>
          <w:lang w:val="en-US"/>
        </w:rPr>
      </w:pPr>
      <w:r w:rsidRPr="00482857">
        <w:t>Realizzare una Console app che</w:t>
      </w:r>
    </w:p>
    <w:p w14:paraId="18583AA8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t>Crei un nuovo Account</w:t>
      </w:r>
    </w:p>
    <w:p w14:paraId="0BCEEB51" w14:textId="77777777" w:rsidR="00482857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>Permetta di inserire diversi tipi di Movimenti (input dall'utente)</w:t>
      </w:r>
    </w:p>
    <w:p w14:paraId="01C6AF60" w14:textId="1C264351" w:rsidR="00E64138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>Stampi i dati del conto e i movimenti</w:t>
      </w:r>
    </w:p>
    <w:p w14:paraId="20CBF7D3" w14:textId="1706CD9C" w:rsidR="00E64138" w:rsidRPr="00E64138" w:rsidRDefault="00E64138" w:rsidP="00E2077C">
      <w:pPr>
        <w:pStyle w:val="ListParagraph"/>
        <w:ind w:left="0"/>
        <w:jc w:val="center"/>
      </w:pPr>
    </w:p>
    <w:sectPr w:rsidR="00E64138" w:rsidRPr="00E64138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43D2D" w14:textId="77777777" w:rsidR="00085B54" w:rsidRDefault="00085B54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67327034" w14:textId="77777777" w:rsidR="00085B54" w:rsidRDefault="00085B54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65135" w14:textId="77777777" w:rsidR="00085B54" w:rsidRDefault="00085B54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75AD2201" w14:textId="77777777" w:rsidR="00085B54" w:rsidRDefault="00085B54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4E6256"/>
    <w:multiLevelType w:val="multilevel"/>
    <w:tmpl w:val="9A1C8920"/>
    <w:numStyleLink w:val="Answers"/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B8B7B22"/>
    <w:multiLevelType w:val="multilevel"/>
    <w:tmpl w:val="9A1C8920"/>
    <w:numStyleLink w:val="Answers"/>
  </w:abstractNum>
  <w:abstractNum w:abstractNumId="8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55185"/>
    <w:multiLevelType w:val="multilevel"/>
    <w:tmpl w:val="9A1C8920"/>
    <w:numStyleLink w:val="Answers"/>
  </w:abstractNum>
  <w:abstractNum w:abstractNumId="10" w15:restartNumberingAfterBreak="0">
    <w:nsid w:val="49AF741D"/>
    <w:multiLevelType w:val="multilevel"/>
    <w:tmpl w:val="9A1C8920"/>
    <w:numStyleLink w:val="Answers"/>
  </w:abstractNum>
  <w:abstractNum w:abstractNumId="11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173671"/>
    <w:multiLevelType w:val="multilevel"/>
    <w:tmpl w:val="9A1C8920"/>
    <w:numStyleLink w:val="Answers"/>
  </w:abstractNum>
  <w:abstractNum w:abstractNumId="14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4"/>
  </w:num>
  <w:num w:numId="17">
    <w:abstractNumId w:val="8"/>
  </w:num>
  <w:num w:numId="18">
    <w:abstractNumId w:val="0"/>
  </w:num>
  <w:num w:numId="19">
    <w:abstractNumId w:val="1"/>
  </w:num>
  <w:num w:numId="20">
    <w:abstractNumId w:val="16"/>
  </w:num>
  <w:num w:numId="21">
    <w:abstractNumId w:val="2"/>
  </w:num>
  <w:num w:numId="22">
    <w:abstractNumId w:val="15"/>
  </w:num>
  <w:num w:numId="23">
    <w:abstractNumId w:val="12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8558D"/>
    <w:rsid w:val="00085B54"/>
    <w:rsid w:val="00087B65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825D6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D77FA"/>
    <w:rsid w:val="0053305A"/>
    <w:rsid w:val="00547F36"/>
    <w:rsid w:val="005645F9"/>
    <w:rsid w:val="005808D9"/>
    <w:rsid w:val="005A2070"/>
    <w:rsid w:val="005F0659"/>
    <w:rsid w:val="006234C7"/>
    <w:rsid w:val="00630A99"/>
    <w:rsid w:val="00646C29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399D"/>
    <w:rsid w:val="007C00E4"/>
    <w:rsid w:val="007E3CB3"/>
    <w:rsid w:val="008120C2"/>
    <w:rsid w:val="008353A9"/>
    <w:rsid w:val="0084271B"/>
    <w:rsid w:val="0084793A"/>
    <w:rsid w:val="008739A2"/>
    <w:rsid w:val="008A5436"/>
    <w:rsid w:val="008E653D"/>
    <w:rsid w:val="00910C80"/>
    <w:rsid w:val="009200E1"/>
    <w:rsid w:val="0092010E"/>
    <w:rsid w:val="00957D96"/>
    <w:rsid w:val="0097786E"/>
    <w:rsid w:val="0099502D"/>
    <w:rsid w:val="009E2BE0"/>
    <w:rsid w:val="00A1545F"/>
    <w:rsid w:val="00A360C5"/>
    <w:rsid w:val="00A510E2"/>
    <w:rsid w:val="00A9761D"/>
    <w:rsid w:val="00B03500"/>
    <w:rsid w:val="00B142D7"/>
    <w:rsid w:val="00B219E6"/>
    <w:rsid w:val="00B444E5"/>
    <w:rsid w:val="00B67E28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91E65"/>
    <w:rsid w:val="00E94E57"/>
    <w:rsid w:val="00ED5A4F"/>
    <w:rsid w:val="00EE5783"/>
    <w:rsid w:val="00EF68B0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268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Roberto Ajolfi</cp:lastModifiedBy>
  <cp:revision>21</cp:revision>
  <cp:lastPrinted>2004-01-22T16:32:00Z</cp:lastPrinted>
  <dcterms:created xsi:type="dcterms:W3CDTF">2020-11-06T14:31:00Z</dcterms:created>
  <dcterms:modified xsi:type="dcterms:W3CDTF">2021-02-26T07:54:00Z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